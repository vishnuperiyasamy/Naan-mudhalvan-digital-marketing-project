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spacing w:before="68"/>
        <w:ind w:right="99"/>
        <w:jc w:val="right"/>
      </w:pPr>
      <w:r>
        <w:rPr>
          <w:color w:val="ABABAB"/>
          <w:w w:val="130"/>
        </w:rPr>
        <w:t xml:space="preserve">Create </w:t>
      </w:r>
      <w:r>
        <w:rPr>
          <w:color w:val="ABABAB"/>
          <w:spacing w:val="-4"/>
          <w:w w:val="130"/>
        </w:rPr>
        <w:t xml:space="preserve">with </w:t>
      </w:r>
      <w:r>
        <w:rPr>
          <w:color w:val="ABABAB"/>
          <w:w w:val="130"/>
        </w:rPr>
        <w:t>Canva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  <w:r>
        <w:rPr>
          <w:sz w:val="20"/>
        </w:rPr>
        <w:t>https://www.canva.com/design/DAFxOtZOs3A/Xz53Lp7nY7sj11_o-7739Q/view?utm_content=DAFxOtZOs3A&amp;utm_campaign=share_your_design&amp;utm_medium=link&amp;utm_source=shareyourdesignpanel</w:t>
      </w:r>
      <w:bookmarkStart w:id="0" w:name="_GoBack"/>
      <w:bookmarkEnd w:id="0"/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4"/>
        <w:rPr>
          <w:sz w:val="17"/>
        </w:rPr>
      </w:pPr>
      <w: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3068701</wp:posOffset>
                </wp:positionH>
                <wp:positionV relativeFrom="paragraph">
                  <wp:posOffset>151770</wp:posOffset>
                </wp:positionV>
                <wp:extent cx="2183129" cy="387350"/>
                <wp:effectExtent l="0" t="0" r="0" b="0"/>
                <wp:wrapTopAndBottom/>
                <wp:docPr id="1" name="组合 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" name="组合 2"/>
                      <wpg:cNvGrpSpPr/>
                      <wpg:grpSpPr>
                        <a:xfrm rot="0">
                          <a:off x="0" y="0"/>
                          <a:ext cx="2183129" cy="387350"/>
                          <a:chOff x="0" y="0"/>
                          <a:chExt cx="2183129" cy="38735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4" name="图片 4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906270" y="124460"/>
                            <a:ext cx="276859" cy="238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6" name="图片 6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12644" cy="38735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7" o:spid="_x0000_s7" coordorigin="4832,8360" coordsize="3437,610" style="position:absolute;&#10;margin-left:241.63pt;&#10;margin-top:11.950402pt;&#10;width:171.89998pt;&#10;height:30.500002pt;&#10;mso-position-horizontal:absolute;&#10;mso-position-horizontal-relative:page;&#10;mso-position-vertical:absolute;&#10;mso-wrap-distance-left:0.0pt;&#10;mso-wrap-distance-right:0.0pt;">
                <v:shape type="#_x0000_t75" id="图片 8" o:spid="_x0000_s8" style="position:absolute;&#10;left:7834;&#10;top:8556;&#10;width:435;&#10;height:376;" filled="f" stroked="f" strokeweight="1.0pt">
                  <v:imagedata r:id="rId4" o:title="3370392941699115065401"/>
                  <o:lock aspectratio="t"/>
                  <v:stroke color="#000000"/>
                </v:shape>
                <v:shape type="#_x0000_t75" id="图片 9" o:spid="_x0000_s9" style="position:absolute;&#10;left:4832;&#10;top:8360;&#10;width:3326;&#10;height:610;" filled="f" stroked="f" strokeweight="1.0pt">
                  <v:imagedata r:id="rId5" o:title="7949692731699115065403"/>
                  <o:lock aspectratio="t"/>
                  <v:stroke color="#000000"/>
                </v:shape>
                <w10:wrap type="topAndBottom"/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" behindDoc="1" locked="0" layoutInCell="1" hidden="0" allowOverlap="1">
                <wp:simplePos x="0" y="0"/>
                <wp:positionH relativeFrom="page">
                  <wp:posOffset>378192</wp:posOffset>
                </wp:positionH>
                <wp:positionV relativeFrom="paragraph">
                  <wp:posOffset>-925959</wp:posOffset>
                </wp:positionV>
                <wp:extent cx="6793462" cy="4335643"/>
                <wp:effectExtent l="0" t="0" r="0" b="0"/>
                <wp:wrapTopAndBottom/>
                <wp:docPr id="10" name="组合 1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1" name="组合 11"/>
                      <wpg:cNvGrpSpPr/>
                      <wpg:grpSpPr>
                        <a:xfrm rot="0">
                          <a:off x="0" y="0"/>
                          <a:ext cx="6793462" cy="4335643"/>
                          <a:chOff x="0" y="0"/>
                          <a:chExt cx="6793462" cy="4335643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2" name="矩形 12"/>
                        <wps:cNvSpPr/>
                        <wps:spPr>
                          <a:xfrm rot="0">
                            <a:off x="894437" y="3379546"/>
                            <a:ext cx="1441873" cy="380544"/>
                          </a:xfrm>
                          <a:prstGeom prst="rect"/>
                          <a:solidFill>
                            <a:srgbClr val="EC5E26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 rot="0">
                            <a:off x="0" y="186580"/>
                            <a:ext cx="6770919" cy="4149062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15" name="图片 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2737178" y="309913"/>
                            <a:ext cx="3864618" cy="2816636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7" name="图片 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2945128" y="3584052"/>
                            <a:ext cx="546183" cy="39635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9" name="图片 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567478" y="0"/>
                            <a:ext cx="2243609" cy="63247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21" name="图片 2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719058" y="3429093"/>
                            <a:ext cx="341989" cy="28777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22" name="文本框 22"/>
                        <wps:cNvSpPr/>
                        <wps:spPr>
                          <a:xfrm rot="0">
                            <a:off x="1137463" y="1325043"/>
                            <a:ext cx="1211374" cy="784270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23"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181D45"/>
                                  <w:w w:val="95"/>
                                  <w:sz w:val="19"/>
                                </w:rPr>
                                <w:t>DISCOUNT</w:t>
                              </w:r>
                            </w:p>
                            <w:p>
                              <w:pPr>
                                <w:spacing w:before="33" w:line="475" w:lineRule="exact"/>
                                <w:ind w:left="22" w:right="0" w:firstLine="0"/>
                                <w:jc w:val="left"/>
                                <w:rPr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b/>
                                  <w:color w:val="181D45"/>
                                  <w:spacing w:val="-2"/>
                                  <w:w w:val="110"/>
                                  <w:sz w:val="42"/>
                                </w:rPr>
                                <w:t>90%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文本框 24"/>
                        <wps:cNvSpPr/>
                        <wps:spPr>
                          <a:xfrm rot="0">
                            <a:off x="677718" y="2631113"/>
                            <a:ext cx="1598460" cy="438517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25">
                          <w:txbxContent>
                            <w:p>
                              <w:pPr>
                                <w:spacing w:before="0" w:line="266" w:lineRule="auto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16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ABABAB"/>
                                  <w:w w:val="104"/>
                                  <w:sz w:val="16"/>
                                </w:rPr>
                                <w:t>GET THE BEST QUALITY HERE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文本框 26"/>
                        <wps:cNvSpPr/>
                        <wps:spPr>
                          <a:xfrm rot="0">
                            <a:off x="4031234" y="3296273"/>
                            <a:ext cx="2762228" cy="19817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27">
                          <w:txbxContent>
                            <w:p>
                              <w:pPr>
                                <w:spacing w:before="0" w:line="180" w:lineRule="exact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ABABAB"/>
                                  <w:sz w:val="15"/>
                                </w:rPr>
                                <w:fldChar w:fldCharType="begin"/>
                              </w:r>
                              <w:r>
                                <w:instrText>HYPERLINK "mailto:pgcomputers19@gmail.com"</w:instrText>
                              </w:r>
                              <w:r>
                                <w:rPr>
                                  <w:rFonts w:ascii="Verdana" w:hAnsi="Verdana"/>
                                  <w:color w:val="ABABAB"/>
                                  <w:sz w:val="15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Verdana" w:hAnsi="Verdana"/>
                                  <w:color w:val="ABABAB"/>
                                  <w:sz w:val="15"/>
                                </w:rPr>
                                <w:t>pgcomputers19@gmail.com</w:t>
                              </w:r>
                              <w:r>
                                <w:rPr>
                                  <w:rFonts w:ascii="Verdana" w:hAnsi="Verdana"/>
                                  <w:color w:val="ABABAB"/>
                                  <w:sz w:val="15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8" o:spid="_x0000_s28" coordorigin="595,6662" coordsize="10698,6827" style="position:absolute;&#10;margin-left:29.77896pt;&#10;margin-top:-72.910225pt;&#10;width:534.91833pt;&#10;height:341.38925pt;&#10;z-index:12;&#10;mso-position-horizontal:absolute;&#10;mso-position-horizontal-relative:page;&#10;mso-position-vertical:absolute;&#10;mso-wrap-distance-left:0.0pt;&#10;mso-wrap-distance-right:0.0pt;">
                <v:rect type="#_x0000_t1" id="矩形 29" o:spid="_x0000_s29" style="position:absolute;&#10;left:2004;&#10;top:11985;&#10;width:2270;&#10;height:599;" fillcolor="#EC5E26" stroked="t" strokeweight="1.0pt">
                  <v:stroke color="#000000"/>
                </v:rect>
                <v:rect type="#_x0000_t1" id="矩形 30" o:spid="_x0000_s30" style="position:absolute;&#10;left:595;&#10;top:6956;&#10;width:10662;&#10;height:6533;" fillcolor="#FFFFFF" stroked="t" strokeweight="1.0pt">
                  <v:stroke color="#000000"/>
                </v:rect>
                <v:shape type="#_x0000_t75" id="图片 31" o:spid="_x0000_s31" style="position:absolute;&#10;left:4906;&#10;top:7151;&#10;width:6086;&#10;height:4435;" filled="f" stroked="f" strokeweight="1.0pt">
                  <v:imagedata r:id="rId10" o:title="7206193721699115065410"/>
                  <o:lock aspectratio="t"/>
                  <v:stroke color="#000000"/>
                </v:shape>
                <v:shape type="#_x0000_t75" id="图片 32" o:spid="_x0000_s32" style="position:absolute;&#10;left:5233;&#10;top:12307;&#10;width:860;&#10;height:624;" filled="f" stroked="f" strokeweight="1.0pt">
                  <v:imagedata r:id="rId11" o:title="5508721961699115065412"/>
                  <o:lock aspectratio="t"/>
                  <v:stroke color="#000000"/>
                </v:shape>
                <v:shape type="#_x0000_t75" id="图片 33" o:spid="_x0000_s33" style="position:absolute;&#10;left:1489;&#10;top:6662;&#10;width:3533;&#10;height:996;" filled="f" stroked="f" strokeweight="1.0pt">
                  <v:imagedata r:id="rId12" o:title="4737647841699115065413"/>
                  <o:lock aspectratio="t"/>
                  <v:stroke color="#000000"/>
                </v:shape>
                <v:shape type="#_x0000_t75" id="图片 34" o:spid="_x0000_s34" style="position:absolute;&#10;left:1727;&#10;top:12063;&#10;width:538;&#10;height:453;" filled="f" stroked="f" strokeweight="1.0pt">
                  <v:imagedata r:id="rId13" o:title="3842102761699115065414"/>
                  <o:lock aspectratio="t"/>
                  <v:stroke color="#000000"/>
                </v:shape>
                <v:shape type="#_x0000_t202" id="文本框 35" o:spid="_x0000_s35" style="position:absolute;&#10;left:2386;&#10;top:8749;&#10;width:1907;&#10;height:1235;&#10;mso-wrap-style:square;" fillcolor="#FFFFFF" stroked="t" strokeweight="1.0pt">
                  <v:textbox id="854" inset="0mm,0mm,0mm,0mm" o:insetmode="custom" style="layout-flow:horizontal;&#10;v-text-anchor:top;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181D45"/>
                            <w:w w:val="95"/>
                            <w:sz w:val="19"/>
                          </w:rPr>
                          <w:t>DISCOUNT</w:t>
                        </w:r>
                      </w:p>
                      <w:p>
                        <w:pPr>
                          <w:spacing w:before="33" w:line="475" w:lineRule="exact"/>
                          <w:ind w:left="22" w:right="0" w:firstLine="0"/>
                          <w:jc w:val="left"/>
                          <w:rPr>
                            <w:b/>
                            <w:sz w:val="42"/>
                          </w:rPr>
                        </w:pPr>
                        <w:r>
                          <w:rPr>
                            <w:b/>
                            <w:color w:val="181D45"/>
                            <w:spacing w:val="-2"/>
                            <w:w w:val="110"/>
                            <w:sz w:val="42"/>
                          </w:rPr>
                          <w:t>90%</w:t>
                        </w:r>
                      </w:p>
                    </w:txbxContent>
                  </v:textbox>
                  <v:stroke color="#000000"/>
                </v:shape>
                <v:shape type="#_x0000_t202" id="文本框 36" o:spid="_x0000_s36" style="position:absolute;&#10;left:1662;&#10;top:10806;&#10;width:2517;&#10;height:690;&#10;mso-wrap-style:square;" fillcolor="#FFFFFF" stroked="t" strokeweight="1.0pt">
                  <v:textbox id="855" inset="0mm,0mm,0mm,0mm" o:insetmode="custom" style="layout-flow:horizontal;&#10;v-text-anchor:top;">
                    <w:txbxContent>
                      <w:p>
                        <w:pPr>
                          <w:spacing w:before="0" w:line="266" w:lineRule="auto"/>
                          <w:ind w:left="0" w:right="0" w:firstLine="0"/>
                          <w:jc w:val="left"/>
                          <w:rPr>
                            <w:rFonts w:ascii="Verdana" w:hAnsi="Verdana"/>
                            <w:sz w:val="16"/>
                          </w:rPr>
                        </w:pPr>
                        <w:r>
                          <w:rPr>
                            <w:rFonts w:ascii="Verdana" w:hAnsi="Verdana"/>
                            <w:color w:val="ABABAB"/>
                            <w:w w:val="104"/>
                            <w:sz w:val="16"/>
                          </w:rPr>
                          <w:t>GET THE BEST QUALITY HERE</w:t>
                        </w:r>
                      </w:p>
                    </w:txbxContent>
                  </v:textbox>
                  <v:stroke color="#000000"/>
                </v:shape>
                <v:shape type="#_x0000_t202" id="文本框 37" o:spid="_x0000_s37" style="position:absolute;&#10;left:6943;&#10;top:11853;&#10;width:4349;&#10;height:312;&#10;mso-wrap-style:square;" fillcolor="#FFFFFF" stroked="t" strokeweight="1.0pt">
                  <v:textbox id="856" inset="0mm,0mm,0mm,0mm" o:insetmode="custom" style="layout-flow:horizontal;&#10;v-text-anchor:top;">
                    <w:txbxContent>
                      <w:p>
                        <w:pPr>
                          <w:spacing w:before="0" w:line="180" w:lineRule="exact"/>
                          <w:ind w:left="0" w:right="0" w:firstLine="0"/>
                          <w:jc w:val="left"/>
                          <w:rPr>
                            <w:rFonts w:ascii="Verdana" w:hAnsi="Verdana"/>
                            <w:sz w:val="15"/>
                          </w:rPr>
                        </w:pPr>
                        <w:r>
                          <w:rPr>
                            <w:rFonts w:ascii="Verdana" w:hAnsi="Verdana"/>
                            <w:color w:val="ABABAB"/>
                            <w:sz w:val="15"/>
                          </w:rPr>
                          <w:fldChar w:fldCharType="begin"/>
                        </w:r>
                        <w:r>
                          <w:instrText>HYPERLINK "mailto:pgcomputers19@gmail.com"</w:instrText>
                        </w:r>
                        <w:r>
                          <w:rPr>
                            <w:rFonts w:ascii="Verdana" w:hAnsi="Verdana"/>
                            <w:color w:val="ABABAB"/>
                            <w:sz w:val="15"/>
                          </w:rPr>
                          <w:fldChar w:fldCharType="separate"/>
                        </w:r>
                        <w:r>
                          <w:rPr>
                            <w:rFonts w:ascii="Verdana" w:hAnsi="Verdana"/>
                            <w:color w:val="ABABAB"/>
                            <w:sz w:val="15"/>
                          </w:rPr>
                          <w:t>pgcomputers19@gmail.com</w:t>
                        </w:r>
                        <w:r>
                          <w:rPr>
                            <w:rFonts w:ascii="Verdana" w:hAnsi="Verdana"/>
                            <w:color w:val="ABABAB"/>
                            <w:sz w:val="15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2"/>
        <w:rPr>
          <w:sz w:val="26"/>
        </w:rPr>
      </w:pPr>
    </w:p>
    <w:p>
      <w:pPr>
        <w:pStyle w:val="15"/>
        <w:spacing w:before="91"/>
        <w:ind w:left="101"/>
      </w:pPr>
      <w:r>
        <w:rPr>
          <w:color w:val="ABABAB"/>
          <w:w w:val="265"/>
        </w:rPr>
        <w:t xml:space="preserve"> </w:t>
      </w:r>
      <w:r>
        <w:rPr>
          <w:color w:val="ABABAB"/>
        </w:rPr>
        <w:t xml:space="preserve"> </w:t>
      </w:r>
      <w:r>
        <w:rPr>
          <w:color w:val="ABABAB"/>
          <w:w w:val="170"/>
        </w:rPr>
        <w:t>/</w:t>
      </w:r>
      <w:r>
        <w:rPr>
          <w:color w:val="ABABAB"/>
        </w:rPr>
        <w:t xml:space="preserve"> </w:t>
      </w:r>
      <w:r>
        <w:rPr>
          <w:color w:val="ABABAB"/>
          <w:w w:val="265"/>
        </w:rPr>
        <w:t xml:space="preserve"> </w:t>
      </w:r>
    </w:p>
    <w:sectPr>
      <w:type w:val="continuous"/>
      <w:pgSz w:w="11900" w:h="16820"/>
      <w:pgMar w:top="940" w:right="800" w:bottom="280" w:left="156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Verdana">
    <w:altName w:val="Arial"/>
    <w:panose1 w:val="00000000000000000000"/>
    <w:charset w:val="00"/>
    <w:family w:val="swiss"/>
    <w:pitch w:val="variable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eastAsia="Arial" w:cs="Arial" w:hAnsi="Arial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Arial" w:eastAsia="Arial" w:cs="Arial" w:hAnsi="Arial"/>
      <w:sz w:val="18"/>
      <w:szCs w:val="18"/>
      <w:lang w:val="en-US" w:eastAsia="en-US" w:bidi="ar-SA"/>
    </w:rPr>
  </w:style>
  <w:style w:type="paragraph" w:customStyle="1" w:styleId="16">
    <w:name w:val="List Paragraph"/>
    <w:basedOn w:val="0"/>
    <w:rPr>
      <w:lang w:val="en-US" w:eastAsia="en-US" w:bidi="ar-SA"/>
    </w:rPr>
  </w:style>
  <w:style w:type="paragraph" w:customStyle="1" w:styleId="17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3.png"/><Relationship Id="rId3" Type="http://schemas.openxmlformats.org/officeDocument/2006/relationships/image" Target="media/5.png"/><Relationship Id="rId4" Type="http://schemas.openxmlformats.org/officeDocument/2006/relationships/image" Target="media/3.png"/><Relationship Id="rId5" Type="http://schemas.openxmlformats.org/officeDocument/2006/relationships/image" Target="media/5.png"/><Relationship Id="rId6" Type="http://schemas.openxmlformats.org/officeDocument/2006/relationships/image" Target="media/14.png"/><Relationship Id="rId7" Type="http://schemas.openxmlformats.org/officeDocument/2006/relationships/image" Target="media/16.png"/><Relationship Id="rId8" Type="http://schemas.openxmlformats.org/officeDocument/2006/relationships/image" Target="media/18.png"/><Relationship Id="rId9" Type="http://schemas.openxmlformats.org/officeDocument/2006/relationships/image" Target="media/20.png"/><Relationship Id="rId10" Type="http://schemas.openxmlformats.org/officeDocument/2006/relationships/image" Target="media/14.png"/><Relationship Id="rId11" Type="http://schemas.openxmlformats.org/officeDocument/2006/relationships/image" Target="media/16.png"/><Relationship Id="rId12" Type="http://schemas.openxmlformats.org/officeDocument/2006/relationships/image" Target="media/18.png"/><Relationship Id="rId13" Type="http://schemas.openxmlformats.org/officeDocument/2006/relationships/image" Target="media/20.png"/><Relationship Id="rId14" Type="http://schemas.openxmlformats.org/officeDocument/2006/relationships/styles" Target="styles.xml"/><Relationship Id="rId1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5</Words>
  <Characters>187</Characters>
  <Lines>52</Lines>
  <Paragraphs>3</Paragraphs>
  <CharactersWithSpaces>193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2023-11-04T16:24:05Z</dcterms:created>
  <dcterms:modified xsi:type="dcterms:W3CDTF">2023-11-04T13:55:56Z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2023-10-24T16:00:00Z</vt:filetime>
  </property>
  <property fmtid="{D5CDD505-2E9C-101B-9397-08002B2CF9AE}" pid="3" name="Creator">
    <vt:lpwstr>Mozilla/5.0 (Linux; Android 10; K) AppleWebKit/537.36 (KHTML, like Gecko) Chrome/116.0.0.0 Mobile Safari/537.36</vt:lpwstr>
  </property>
  <property fmtid="{D5CDD505-2E9C-101B-9397-08002B2CF9AE}" pid="4" name="LastSaved">
    <vt:filetime>2023-11-03T16:00:00Z</vt:filetime>
  </property>
</Properties>
</file>