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https://m.facebook.com/story.php?story_fbid=122093782760084257&amp;substory_index=1398119887409275&amp;id=61552527711657&amp;mibextid=Nif5oz</w:t>
      </w:r>
      <w:bookmarkStart w:id="0" w:name="_GoBack"/>
      <w:bookmarkEnd w:id="0"/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distT="0" distB="0" distL="114298" distR="114298" simplePos="0" relativeHeight="21" behindDoc="0" locked="0" layoutInCell="1" hidden="0" allowOverlap="1">
                <wp:simplePos x="0" y="0"/>
                <wp:positionH relativeFrom="page">
                  <wp:posOffset>368299</wp:posOffset>
                </wp:positionH>
                <wp:positionV relativeFrom="page">
                  <wp:posOffset>368298</wp:posOffset>
                </wp:positionV>
                <wp:extent cx="7035790" cy="9525"/>
                <wp:effectExtent l="0" t="0" r="0" b="0"/>
                <wp:wrapNone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35790" cy="9525"/>
                        </a:xfrm>
                        <a:prstGeom prst="rect"/>
                        <a:solidFill>
                          <a:srgbClr val="3B5898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3B5898" stroked="t" strokeweight="1.0pt" style="position:absolute;&#10;margin-left:28.999922pt;&#10;margin-top:28.99992pt;&#10;width:553.9992pt;&#10;height:0.75pt;&#10;z-index:2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9" behindDoc="0" locked="0" layoutInCell="1" hidden="0" allowOverlap="1">
                <wp:simplePos x="0" y="0"/>
                <wp:positionH relativeFrom="page">
                  <wp:posOffset>368299</wp:posOffset>
                </wp:positionH>
                <wp:positionV relativeFrom="page">
                  <wp:posOffset>2292349</wp:posOffset>
                </wp:positionV>
                <wp:extent cx="7035790" cy="9525"/>
                <wp:effectExtent l="0" t="0" r="0" b="0"/>
                <wp:wrapNone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35790" cy="9525"/>
                        </a:xfrm>
                        <a:prstGeom prst="rect"/>
                        <a:solidFill>
                          <a:srgbClr val="CCD0D5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" o:spid="_x0000_s4" fillcolor="#CCD0D5" stroked="t" strokeweight="1.0pt" style="position:absolute;&#10;margin-left:28.999922pt;&#10;margin-top:180.49992pt;&#10;width:553.9992pt;&#10;height:0.75pt;&#10;z-index:19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368299</wp:posOffset>
                </wp:positionH>
                <wp:positionV relativeFrom="page">
                  <wp:posOffset>7473949</wp:posOffset>
                </wp:positionV>
                <wp:extent cx="7035790" cy="9524"/>
                <wp:effectExtent l="0" t="0" r="0" b="0"/>
                <wp:wrapNone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35790" cy="9524"/>
                        </a:xfrm>
                        <a:prstGeom prst="rect"/>
                        <a:solidFill>
                          <a:srgbClr val="000000">
                            <a:alpha val="10000"/>
                          </a:srgbClr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color="#000000" stroked="t" strokeweight="1.0pt" style="position:absolute;&#10;margin-left:28.999922pt;&#10;margin-top:588.49994pt;&#10;width:553.9992pt;&#10;height:0.74998856pt;&#10;z-index:3;&#10;mso-position-horizontal:absolute;&#10;mso-position-horizontal-relative:page;&#10;mso-position-vertical:absolute;&#10;mso-position-vertical-relative:page;&#10;mso-wrap-distance-left:8.999863pt;&#10;mso-wrap-distance-right:8.999863pt;">
                <v:fill opacity="6553f"/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6419850" cy="323850"/>
                <wp:effectExtent l="0" t="0" r="0" b="0"/>
                <wp:docPr id="7" name="组合 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" name="组合 8"/>
                      <wpg:cNvGrpSpPr/>
                      <wpg:grpSpPr>
                        <a:xfrm rot="0">
                          <a:off x="0" y="0"/>
                          <a:ext cx="6419850" cy="323850"/>
                          <a:chOff x="0" y="0"/>
                          <a:chExt cx="6419850" cy="3238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0" name="图片 10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6675" cy="666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257175"/>
                            <a:ext cx="66675" cy="666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4" name="图片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66674"/>
                            <a:ext cx="66675" cy="1905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6" name="图片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2540" y="0"/>
                            <a:ext cx="66675" cy="666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8" name="图片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2540" y="257175"/>
                            <a:ext cx="66675" cy="666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0" name="图片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6675" y="0"/>
                            <a:ext cx="6353175" cy="3238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1" name="文本框 21"/>
                        <wps:cNvSpPr/>
                        <wps:spPr>
                          <a:xfrm rot="0">
                            <a:off x="3081655" y="76200"/>
                            <a:ext cx="268605" cy="15684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2">
                          <w:txbxContent>
                            <w:p>
                              <w:pPr>
                                <w:spacing w:before="0" w:line="246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ABAB"/>
                                  <w:sz w:val="21"/>
                                </w:rPr>
                                <w:fldChar w:fldCharType="begin"/>
                              </w:r>
                              <w:r>
                                <w:instrText>HYPERLINK "https://m.facebook.com/r.php?next=https%3A%2F%2Fm.facebook.com%2Fstory.php%3Fstory_fbid%3D122093782760084257%26substory_index%3D1398119887409275%26id%3D61552527711657%26mibextid%3DNif5oz&amp;cid=104&amp;rs=17&amp;rid=61552527711657&amp;refid=52"</w:instrText>
                              </w:r>
                              <w:r>
                                <w:rPr>
                                  <w:color w:val="ABABAB"/>
                                  <w:sz w:val="21"/>
                                </w:rPr>
                                <w:fldChar w:fldCharType="separate"/>
                              </w:r>
                              <w:r>
                                <w:rPr>
                                  <w:color w:val="ABABAB"/>
                                  <w:sz w:val="21"/>
                                </w:rPr>
                                <w:t>Join</w:t>
                              </w:r>
                              <w:r>
                                <w:rPr>
                                  <w:color w:val="ABABAB"/>
                                  <w:sz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3" o:spid="_x0000_s23" coordorigin="589,5183" coordsize="10110,510" style="width:505.50003pt;&#10;height:25.5pt;">
                <v:shape type="#_x0000_t75" id="图片 24" o:spid="_x0000_s24" style="position:absolute;&#10;left:589;&#10;top:5183;&#10;width:105;&#10;height:105;" filled="f" stroked="f" strokeweight="1.0pt">
                  <v:imagedata r:id="rId8" o:title="5098071701699115299338"/>
                  <o:lock aspectratio="t"/>
                  <v:stroke color="#000000"/>
                </v:shape>
                <v:shape type="#_x0000_t75" id="图片 25" o:spid="_x0000_s25" style="position:absolute;&#10;left:589;&#10;top:5588;&#10;width:105;&#10;height:104;" filled="f" stroked="f" strokeweight="1.0pt">
                  <v:imagedata r:id="rId9" o:title="2065320261699115299340"/>
                  <o:lock aspectratio="t"/>
                  <v:stroke color="#000000"/>
                </v:shape>
                <v:shape type="#_x0000_t75" id="图片 26" o:spid="_x0000_s26" style="position:absolute;&#10;left:589;&#10;top:5288;&#10;width:105;&#10;height:300;" filled="f" stroked="f" strokeweight="1.0pt">
                  <v:imagedata r:id="rId10" o:title="8006366171699115299341"/>
                  <o:lock aspectratio="t"/>
                  <v:stroke color="#000000"/>
                </v:shape>
                <v:shape type="#_x0000_t75" id="图片 27" o:spid="_x0000_s27" style="position:absolute;&#10;left:10594;&#10;top:5183;&#10;width:105;&#10;height:105;" filled="f" stroked="f" strokeweight="1.0pt">
                  <v:imagedata r:id="rId11" o:title="9682165031699115299342"/>
                  <o:lock aspectratio="t"/>
                  <v:stroke color="#000000"/>
                </v:shape>
                <v:shape type="#_x0000_t75" id="图片 28" o:spid="_x0000_s28" style="position:absolute;&#10;left:10594;&#10;top:5588;&#10;width:105;&#10;height:104;" filled="f" stroked="f" strokeweight="1.0pt">
                  <v:imagedata r:id="rId12" o:title="483700371699115299343"/>
                  <o:lock aspectratio="t"/>
                  <v:stroke color="#000000"/>
                </v:shape>
                <v:shape type="#_x0000_t75" id="图片 29" o:spid="_x0000_s29" style="position:absolute;&#10;left:694;&#10;top:5183;&#10;width:10005;&#10;height:510;" filled="f" stroked="f" strokeweight="1.0pt">
                  <v:imagedata r:id="rId13" o:title="9359663851699115299344"/>
                  <o:lock aspectratio="t"/>
                  <v:stroke color="#000000"/>
                </v:shape>
                <v:shape type="#_x0000_t202" id="文本框 30" o:spid="_x0000_s30" style="position:absolute;&#10;left:5442;&#10;top:5303;&#10;width:423;&#10;height:247;&#10;mso-wrap-style:square;" fillcolor="#FFFFFF" stroked="t" strokeweight="1.0pt">
                  <v:textbox id="854" inset="0mm,0mm,0mm,0mm" o:insetmode="custom" style="layout-flow:horizontal;&#10;v-text-anchor:top;">
                    <w:txbxContent>
                      <w:p>
                        <w:pPr>
                          <w:spacing w:before="0" w:line="246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ABAB"/>
                            <w:sz w:val="21"/>
                          </w:rPr>
                          <w:fldChar w:fldCharType="begin"/>
                        </w:r>
                        <w:r>
                          <w:instrText>HYPERLINK "https://m.facebook.com/r.php?next=https%3A%2F%2Fm.facebook.com%2Fstory.php%3Fstory_fbid%3D122093782760084257%26substory_index%3D1398119887409275%26id%3D61552527711657%26mibextid%3DNif5oz&amp;cid=104&amp;rs=17&amp;rid=61552527711657&amp;refid=52"</w:instrText>
                        </w:r>
                        <w:r>
                          <w:rPr>
                            <w:color w:val="ABABAB"/>
                            <w:sz w:val="21"/>
                          </w:rPr>
                          <w:fldChar w:fldCharType="separate"/>
                        </w:r>
                        <w:r>
                          <w:rPr>
                            <w:color w:val="ABABAB"/>
                            <w:sz w:val="21"/>
                          </w:rPr>
                          <w:t>Join</w:t>
                        </w:r>
                        <w:r>
                          <w:rPr>
                            <w:color w:val="ABABAB"/>
                            <w:sz w:val="2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7035800" cy="128904"/>
                <wp:effectExtent l="0" t="0" r="0" b="0"/>
                <wp:docPr id="31" name="组合 3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2" name="组合 32"/>
                      <wpg:cNvGrpSpPr/>
                      <wpg:grpSpPr>
                        <a:xfrm rot="0">
                          <a:off x="0" y="0"/>
                          <a:ext cx="7035800" cy="128904"/>
                          <a:chOff x="0" y="0"/>
                          <a:chExt cx="7035800" cy="12890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3" name="矩形 33"/>
                        <wps:cNvSpPr/>
                        <wps:spPr>
                          <a:xfrm rot="0">
                            <a:off x="0" y="0"/>
                            <a:ext cx="7035800" cy="128904"/>
                          </a:xfrm>
                          <a:prstGeom prst="rect"/>
                          <a:solidFill>
                            <a:srgbClr val="000000">
                              <a:alpha val="8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 rot="0">
                            <a:off x="0" y="73025"/>
                            <a:ext cx="7035800" cy="55879"/>
                          </a:xfrm>
                          <a:prstGeom prst="rect"/>
                          <a:solidFill>
                            <a:srgbClr val="000000">
                              <a:alpha val="12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5" o:spid="_x0000_s35" coordorigin="589,5713" coordsize="11080,202" style="width:554.0pt;&#10;height:10.149977pt;">
                <v:rect type="#_x0000_t1" id="矩形 36" o:spid="_x0000_s36" style="position:absolute;&#10;left:589;&#10;top:5713;&#10;width:11080;&#10;height:202;" fillcolor="#000000" stroked="t" strokeweight="1.0pt">
                  <v:fill opacity="5242f"/>
                  <v:stroke color="#000000"/>
                </v:rect>
                <v:rect type="#_x0000_t1" id="矩形 37" o:spid="_x0000_s37" style="position:absolute;&#10;left:589;&#10;top:5828;&#10;width:11080;&#10;height:87;" fillcolor="#000000" stroked="t" strokeweight="1.0pt">
                  <v:fill opacity="7864f"/>
                  <v:stroke color="#000000"/>
                </v:rect>
              </v:group>
            </w:pict>
          </mc:Fallback>
        </mc:AlternateConten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spacing w:before="228"/>
        <w:ind w:left="1199" w:right="80" w:firstLine="0"/>
        <w:jc w:val="center"/>
        <w:rPr>
          <w:sz w:val="24"/>
        </w:rPr>
      </w:pPr>
      <w:r>
        <w:rPr>
          <w:rFonts w:ascii="Arial" w:hAnsi="Arial"/>
          <w:color w:val="1C2029"/>
          <w:w w:val="104"/>
          <w:sz w:val="23"/>
        </w:rPr>
        <w:t>pg</w:t>
      </w:r>
      <w:r>
        <w:rPr>
          <w:rFonts w:ascii="Arial" w:hAnsi="Arial"/>
          <w:color w:val="1C2029"/>
          <w:spacing w:val="-24"/>
          <w:w w:val="104"/>
          <w:sz w:val="23"/>
        </w:rPr>
        <w:t xml:space="preserve"> </w:t>
      </w:r>
      <w:r>
        <w:rPr>
          <w:rFonts w:ascii="Arial" w:hAnsi="Arial"/>
          <w:color w:val="1C2029"/>
          <w:w w:val="104"/>
          <w:sz w:val="23"/>
        </w:rPr>
        <w:t>computer</w:t>
      </w:r>
      <w:r>
        <w:rPr>
          <w:rFonts w:ascii="Arial" w:hAnsi="Arial"/>
          <w:color w:val="1C2029"/>
          <w:spacing w:val="-23"/>
          <w:w w:val="104"/>
          <w:sz w:val="23"/>
        </w:rPr>
        <w:t xml:space="preserve"> </w:t>
      </w:r>
      <w:r>
        <w:rPr>
          <w:rFonts w:ascii="Arial" w:hAnsi="Arial"/>
          <w:color w:val="1C2029"/>
          <w:w w:val="104"/>
          <w:sz w:val="23"/>
        </w:rPr>
        <w:t>is</w:t>
      </w:r>
      <w:r>
        <w:rPr>
          <w:rFonts w:ascii="Arial" w:hAnsi="Arial"/>
          <w:color w:val="1C2029"/>
          <w:spacing w:val="-23"/>
          <w:w w:val="104"/>
          <w:sz w:val="23"/>
        </w:rPr>
        <w:t xml:space="preserve"> </w:t>
      </w:r>
      <w:r>
        <w:rPr>
          <w:rFonts w:ascii="Arial" w:hAnsi="Arial"/>
          <w:color w:val="1C2029"/>
          <w:w w:val="104"/>
          <w:sz w:val="23"/>
        </w:rPr>
        <w:t>on</w:t>
      </w:r>
      <w:r>
        <w:rPr>
          <w:rFonts w:ascii="Arial" w:hAnsi="Arial"/>
          <w:color w:val="1C2029"/>
          <w:spacing w:val="-23"/>
          <w:w w:val="104"/>
          <w:sz w:val="23"/>
        </w:rPr>
        <w:t xml:space="preserve"> </w:t>
      </w:r>
      <w:r>
        <w:rPr>
          <w:rFonts w:ascii="Arial" w:hAnsi="Arial"/>
          <w:color w:val="1C2029"/>
          <w:w w:val="104"/>
          <w:sz w:val="23"/>
        </w:rPr>
        <w:t>Facebook.</w:t>
      </w:r>
      <w:r>
        <w:rPr>
          <w:rFonts w:ascii="Arial" w:hAnsi="Arial"/>
          <w:color w:val="1C2029"/>
          <w:spacing w:val="-27"/>
          <w:w w:val="104"/>
          <w:sz w:val="23"/>
        </w:rPr>
        <w:t xml:space="preserve"> </w:t>
      </w:r>
      <w:r>
        <w:rPr>
          <w:color w:val="1C2029"/>
          <w:spacing w:val="-6"/>
          <w:w w:val="104"/>
          <w:sz w:val="24"/>
        </w:rPr>
        <w:t>To</w:t>
      </w:r>
      <w:r>
        <w:rPr>
          <w:color w:val="1C2029"/>
          <w:spacing w:val="-18"/>
          <w:w w:val="104"/>
          <w:sz w:val="24"/>
        </w:rPr>
        <w:t xml:space="preserve"> </w:t>
      </w:r>
      <w:r>
        <w:rPr>
          <w:color w:val="1C2029"/>
          <w:w w:val="104"/>
          <w:sz w:val="24"/>
        </w:rPr>
        <w:t>connect</w:t>
      </w:r>
      <w:r>
        <w:rPr>
          <w:color w:val="1C2029"/>
          <w:spacing w:val="-18"/>
          <w:w w:val="104"/>
          <w:sz w:val="24"/>
        </w:rPr>
        <w:t xml:space="preserve"> </w:t>
      </w:r>
      <w:r>
        <w:rPr>
          <w:color w:val="1C2029"/>
          <w:w w:val="104"/>
          <w:sz w:val="24"/>
        </w:rPr>
        <w:t>with</w:t>
      </w:r>
      <w:r>
        <w:rPr>
          <w:color w:val="1C2029"/>
          <w:spacing w:val="-18"/>
          <w:w w:val="104"/>
          <w:sz w:val="24"/>
        </w:rPr>
        <w:t xml:space="preserve"> </w:t>
      </w:r>
      <w:r>
        <w:rPr>
          <w:color w:val="1C2029"/>
          <w:w w:val="104"/>
          <w:sz w:val="24"/>
        </w:rPr>
        <w:t>pg</w:t>
      </w:r>
      <w:r>
        <w:rPr>
          <w:color w:val="1C2029"/>
          <w:spacing w:val="-18"/>
          <w:w w:val="104"/>
          <w:sz w:val="24"/>
        </w:rPr>
        <w:t xml:space="preserve"> </w:t>
      </w:r>
      <w:r>
        <w:rPr>
          <w:color w:val="1C2029"/>
          <w:w w:val="104"/>
          <w:sz w:val="24"/>
        </w:rPr>
        <w:t>computer</w:t>
      </w:r>
      <w:r>
        <w:rPr>
          <w:color w:val="1C2029"/>
          <w:spacing w:val="-18"/>
          <w:w w:val="104"/>
          <w:sz w:val="24"/>
        </w:rPr>
        <w:t xml:space="preserve"> </w:t>
      </w:r>
      <w:r>
        <w:rPr>
          <w:color w:val="1C2029"/>
          <w:w w:val="104"/>
          <w:sz w:val="24"/>
        </w:rPr>
        <w:t>,</w:t>
      </w:r>
      <w:r>
        <w:rPr>
          <w:color w:val="1C2029"/>
          <w:spacing w:val="-18"/>
          <w:w w:val="104"/>
          <w:sz w:val="24"/>
        </w:rPr>
        <w:t xml:space="preserve"> </w:t>
      </w:r>
      <w:r>
        <w:rPr>
          <w:color w:val="1C2029"/>
          <w:w w:val="104"/>
          <w:sz w:val="24"/>
        </w:rPr>
        <w:t>join</w:t>
      </w:r>
      <w:r>
        <w:rPr>
          <w:color w:val="1C2029"/>
          <w:spacing w:val="-18"/>
          <w:w w:val="104"/>
          <w:sz w:val="24"/>
        </w:rPr>
        <w:t xml:space="preserve"> </w:t>
      </w:r>
      <w:r>
        <w:rPr>
          <w:color w:val="1C2029"/>
          <w:w w:val="104"/>
          <w:sz w:val="24"/>
        </w:rPr>
        <w:t>Facebook</w:t>
      </w:r>
      <w:r>
        <w:rPr>
          <w:color w:val="1C2029"/>
          <w:spacing w:val="-18"/>
          <w:w w:val="104"/>
          <w:sz w:val="24"/>
        </w:rPr>
        <w:t xml:space="preserve"> </w:t>
      </w:r>
      <w:r>
        <w:rPr>
          <w:color w:val="1C2029"/>
          <w:spacing w:val="-3"/>
          <w:w w:val="104"/>
          <w:sz w:val="24"/>
        </w:rPr>
        <w:t>today.</w:t>
      </w:r>
    </w:p>
    <w:p>
      <w:pPr>
        <w:pStyle w:val="15"/>
        <w:rPr>
          <w:sz w:val="28"/>
        </w:rPr>
      </w:pPr>
    </w:p>
    <w:p>
      <w:pPr>
        <w:pStyle w:val="15"/>
        <w:rPr>
          <w:sz w:val="29"/>
        </w:rPr>
      </w:pPr>
    </w:p>
    <w:p>
      <w:pPr>
        <w:pStyle w:val="15"/>
        <w:ind w:left="1199" w:right="80"/>
        <w:jc w:val="center"/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2273299</wp:posOffset>
                </wp:positionH>
                <wp:positionV relativeFrom="paragraph">
                  <wp:posOffset>195334</wp:posOffset>
                </wp:positionV>
                <wp:extent cx="3238501" cy="323850"/>
                <wp:effectExtent l="0" t="0" r="0" b="0"/>
                <wp:wrapTopAndBottom/>
                <wp:docPr id="38" name="组合 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9" name="组合 39"/>
                      <wpg:cNvGrpSpPr/>
                      <wpg:grpSpPr>
                        <a:xfrm rot="0">
                          <a:off x="0" y="0"/>
                          <a:ext cx="3238501" cy="323850"/>
                          <a:chOff x="0" y="0"/>
                          <a:chExt cx="3238501" cy="3238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1" name="图片 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6675" cy="666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3" name="图片 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257175"/>
                            <a:ext cx="66675" cy="666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5" name="图片 4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66675"/>
                            <a:ext cx="66675" cy="1905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7" name="图片 4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171825" y="0"/>
                            <a:ext cx="66675" cy="666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9" name="图片 4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171825" y="257175"/>
                            <a:ext cx="66675" cy="666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51" name="图片 5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6675" y="0"/>
                            <a:ext cx="3171825" cy="3238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2" name="文本框 52"/>
                        <wps:cNvSpPr/>
                        <wps:spPr>
                          <a:xfrm rot="0">
                            <a:off x="0" y="0"/>
                            <a:ext cx="3238500" cy="32385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3">
                          <w:txbxContent>
                            <w:p>
                              <w:pPr>
                                <w:spacing w:before="95"/>
                                <w:ind w:left="2245" w:right="2245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ABAB"/>
                                  <w:sz w:val="21"/>
                                </w:rPr>
                                <w:fldChar w:fldCharType="begin"/>
                              </w:r>
                              <w:r>
                                <w:instrText>HYPERLINK "https://m.facebook.com/login.php?next=https%3A%2F%2Fm.facebook.com%2Fstory.php%3Fstory_fbid%3D122093782760084257%26substory_index%3D1398119887409275%26id%3D61552527711657%26mibextid%3DNif5oz&amp;ref=104&amp;rs=17&amp;rid=61552527711657&amp;refsrc=deprecated&amp;refid=52"</w:instrText>
                              </w:r>
                              <w:r>
                                <w:rPr>
                                  <w:color w:val="ABABAB"/>
                                  <w:sz w:val="21"/>
                                </w:rPr>
                                <w:fldChar w:fldCharType="separate"/>
                              </w:r>
                              <w:r>
                                <w:rPr>
                                  <w:color w:val="ABABAB"/>
                                  <w:sz w:val="21"/>
                                </w:rPr>
                                <w:t>Log in</w:t>
                              </w:r>
                              <w:r>
                                <w:rPr>
                                  <w:color w:val="ABABAB"/>
                                  <w:sz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4" o:spid="_x0000_s54" coordorigin="3579,7948" coordsize="5100,510" style="position:absolute;&#10;margin-left:178.99992pt;&#10;margin-top:15.380648pt;&#10;width:255.00008pt;&#10;height:25.500004pt;&#10;mso-position-horizontal:absolute;&#10;mso-position-horizontal-relative:page;&#10;mso-position-vertical:absolute;&#10;mso-wrap-distance-left:0.0pt;&#10;mso-wrap-distance-right:0.0pt;">
                <v:shape type="#_x0000_t75" id="图片 55" o:spid="_x0000_s55" style="position:absolute;&#10;left:3579;&#10;top:7948;&#10;width:105;&#10;height:105;" filled="f" stroked="f" strokeweight="1.0pt">
                  <v:imagedata r:id="rId20" o:title="1637839321699115299366"/>
                  <o:lock aspectratio="t"/>
                  <v:stroke color="#000000"/>
                </v:shape>
                <v:shape type="#_x0000_t75" id="图片 56" o:spid="_x0000_s56" style="position:absolute;&#10;left:3579;&#10;top:8353;&#10;width:105;&#10;height:105;" filled="f" stroked="f" strokeweight="1.0pt">
                  <v:imagedata r:id="rId21" o:title="7648591901699115299367"/>
                  <o:lock aspectratio="t"/>
                  <v:stroke color="#000000"/>
                </v:shape>
                <v:shape type="#_x0000_t75" id="图片 57" o:spid="_x0000_s57" style="position:absolute;&#10;left:3579;&#10;top:8053;&#10;width:105;&#10;height:300;" filled="f" stroked="f" strokeweight="1.0pt">
                  <v:imagedata r:id="rId22" o:title="3725716661699115299369"/>
                  <o:lock aspectratio="t"/>
                  <v:stroke color="#000000"/>
                </v:shape>
                <v:shape type="#_x0000_t75" id="图片 58" o:spid="_x0000_s58" style="position:absolute;&#10;left:8574;&#10;top:7948;&#10;width:105;&#10;height:105;" filled="f" stroked="f" strokeweight="1.0pt">
                  <v:imagedata r:id="rId23" o:title="3307943341699115299371"/>
                  <o:lock aspectratio="t"/>
                  <v:stroke color="#000000"/>
                </v:shape>
                <v:shape type="#_x0000_t75" id="图片 59" o:spid="_x0000_s59" style="position:absolute;&#10;left:8574;&#10;top:8353;&#10;width:105;&#10;height:105;" filled="f" stroked="f" strokeweight="1.0pt">
                  <v:imagedata r:id="rId24" o:title="8802351851699115299372"/>
                  <o:lock aspectratio="t"/>
                  <v:stroke color="#000000"/>
                </v:shape>
                <v:shape type="#_x0000_t75" id="图片 60" o:spid="_x0000_s60" style="position:absolute;&#10;left:3684;&#10;top:7948;&#10;width:4995;&#10;height:509;" filled="f" stroked="f" strokeweight="1.0pt">
                  <v:imagedata r:id="rId25" o:title="5473910541699115299373"/>
                  <o:lock aspectratio="t"/>
                  <v:stroke color="#000000"/>
                </v:shape>
                <v:shape type="#_x0000_t202" id="文本框 61" o:spid="_x0000_s61" style="position:absolute;&#10;left:3579;&#10;top:7948;&#10;width:5100;&#10;height:509;&#10;mso-wrap-style:square;" fillcolor="#FFFFFF" stroked="t" strokeweight="1.0pt">
                  <v:textbox id="861" inset="0mm,0mm,0mm,0mm" o:insetmode="custom" style="layout-flow:horizontal;&#10;v-text-anchor:top;">
                    <w:txbxContent>
                      <w:p>
                        <w:pPr>
                          <w:spacing w:before="95"/>
                          <w:ind w:left="2245" w:right="2245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ABABAB"/>
                            <w:sz w:val="21"/>
                          </w:rPr>
                          <w:fldChar w:fldCharType="begin"/>
                        </w:r>
                        <w:r>
                          <w:instrText>HYPERLINK "https://m.facebook.com/login.php?next=https%3A%2F%2Fm.facebook.com%2Fstory.php%3Fstory_fbid%3D122093782760084257%26substory_index%3D1398119887409275%26id%3D61552527711657%26mibextid%3DNif5oz&amp;ref=104&amp;rs=17&amp;rid=61552527711657&amp;refsrc=deprecated&amp;refid=52"</w:instrText>
                        </w:r>
                        <w:r>
                          <w:rPr>
                            <w:color w:val="ABABAB"/>
                            <w:sz w:val="21"/>
                          </w:rPr>
                          <w:fldChar w:fldCharType="separate"/>
                        </w:r>
                        <w:r>
                          <w:rPr>
                            <w:color w:val="ABABAB"/>
                            <w:sz w:val="21"/>
                          </w:rPr>
                          <w:t>Log in</w:t>
                        </w:r>
                        <w:r>
                          <w:rPr>
                            <w:color w:val="ABABAB"/>
                            <w:sz w:val="21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1025524</wp:posOffset>
                </wp:positionH>
                <wp:positionV relativeFrom="paragraph">
                  <wp:posOffset>81669</wp:posOffset>
                </wp:positionV>
                <wp:extent cx="2724150" cy="9525"/>
                <wp:effectExtent l="0" t="0" r="0" b="0"/>
                <wp:wrapNone/>
                <wp:docPr id="62" name="矩形 6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24150" cy="9525"/>
                        </a:xfrm>
                        <a:prstGeom prst="rect"/>
                        <a:solidFill>
                          <a:srgbClr val="CCD0D5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3" o:spid="_x0000_s63" fillcolor="#CCD0D5" stroked="t" strokeweight="1.0pt" style="position:absolute;&#10;margin-left:80.74992pt;&#10;margin-top:6.430645pt;&#10;width:214.5pt;&#10;height:0.75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4035423</wp:posOffset>
                </wp:positionH>
                <wp:positionV relativeFrom="paragraph">
                  <wp:posOffset>81669</wp:posOffset>
                </wp:positionV>
                <wp:extent cx="2724150" cy="9525"/>
                <wp:effectExtent l="0" t="0" r="0" b="0"/>
                <wp:wrapNone/>
                <wp:docPr id="64" name="矩形 6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24150" cy="9525"/>
                        </a:xfrm>
                        <a:prstGeom prst="rect"/>
                        <a:solidFill>
                          <a:srgbClr val="CCD0D5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5" o:spid="_x0000_s65" fillcolor="#CCD0D5" stroked="t" strokeweight="1.0pt" style="position:absolute;&#10;margin-left:317.7499pt;&#10;margin-top:6.430645pt;&#10;width:214.5pt;&#10;height:0.75pt;&#10;z-index: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4A4E56"/>
        </w:rPr>
        <w:t>or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5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2551869</wp:posOffset>
            </wp:positionH>
            <wp:positionV relativeFrom="paragraph">
              <wp:posOffset>151600</wp:posOffset>
            </wp:positionV>
            <wp:extent cx="2688334" cy="1974245"/>
            <wp:effectExtent l="0" t="0" r="0" b="0"/>
            <wp:wrapTopAndBottom/>
            <wp:docPr id="66" name="图片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图片 6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334" cy="19742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16"/>
        </w:rPr>
      </w:pPr>
    </w:p>
    <w:p>
      <w:pPr>
        <w:pStyle w:val="16"/>
      </w:pPr>
      <w:r>
        <w:drawing>
          <wp:anchor distT="0" distB="0" distL="0" distR="0" simplePos="0" relativeHeight="27" behindDoc="0" locked="0" layoutInCell="1" hidden="0" allowOverlap="1">
            <wp:simplePos x="0" y="0"/>
            <wp:positionH relativeFrom="page">
              <wp:posOffset>444497</wp:posOffset>
            </wp:positionH>
            <wp:positionV relativeFrom="paragraph">
              <wp:posOffset>-4073</wp:posOffset>
            </wp:positionV>
            <wp:extent cx="380999" cy="380999"/>
            <wp:effectExtent l="0" t="0" r="0" b="0"/>
            <wp:wrapNone/>
            <wp:docPr id="69" name="图片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" name="图片 7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99" cy="3809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252E40"/>
          <w:w w:val="110"/>
        </w:rPr>
        <w:fldChar w:fldCharType="begin"/>
      </w:r>
      <w:r>
        <w:instrText>HYPERLINK "https://m.facebook.com/profile.php?id=61552527711657&amp;refid=52&amp;__tn__=%2Cg"</w:instrText>
      </w:r>
      <w:r>
        <w:rPr>
          <w:color w:val="252E40"/>
          <w:w w:val="110"/>
        </w:rPr>
        <w:fldChar w:fldCharType="separate"/>
      </w:r>
      <w:r>
        <w:rPr>
          <w:color w:val="252E40"/>
          <w:w w:val="110"/>
        </w:rPr>
        <w:t>pg computer</w:t>
      </w:r>
      <w:r>
        <w:rPr>
          <w:color w:val="252E40"/>
          <w:w w:val="110"/>
        </w:rPr>
        <w:fldChar w:fldCharType="end"/>
      </w:r>
    </w:p>
    <w:p>
      <w:pPr>
        <w:pStyle w:val="15"/>
        <w:spacing w:before="174" w:line="365" w:lineRule="auto"/>
        <w:ind w:left="839" w:right="7161"/>
      </w:pPr>
      <w:r>
        <w:rPr>
          <w:color w:val="252E40"/>
        </w:rPr>
        <w:fldChar w:fldCharType="begin"/>
      </w:r>
      <w:r>
        <w:instrText>HYPERLINK "https://m.facebook.com/61552527711657/albums/122093780516084257/?refid=52&amp;__tn__=%2Cg"</w:instrText>
      </w:r>
      <w:r>
        <w:rPr>
          <w:color w:val="252E40"/>
        </w:rPr>
        <w:fldChar w:fldCharType="separate"/>
      </w:r>
      <w:r>
        <w:rPr>
          <w:color w:val="252E40"/>
        </w:rPr>
        <w:t xml:space="preserve">Proﬁle pictures </w:t>
      </w:r>
      <w:r>
        <w:rPr>
          <w:color w:val="252E40"/>
        </w:rPr>
        <w:fldChar w:fldCharType="end"/>
      </w:r>
      <w:r>
        <w:rPr>
          <w:color w:val="2B2B2B"/>
        </w:rPr>
        <w:t xml:space="preserve">· 11 Oct · </w:t>
      </w:r>
      <w:r>
        <w:rPr>
          <w:color w:val="252E40"/>
        </w:rPr>
        <w:fldChar w:fldCharType="begin"/>
      </w:r>
      <w:r>
        <w:instrText>HYPERLINK "https://m.facebook.com/photo/view_full_size/?fbid=122093782760084257&amp;ref_component=mbasic_photo_permalink&amp;ref_page=%2Fwap%2Fphoto.php&amp;refid=52&amp;__tn__=%2Cg"</w:instrText>
      </w:r>
      <w:r>
        <w:rPr>
          <w:color w:val="252E40"/>
        </w:rPr>
        <w:fldChar w:fldCharType="separate"/>
      </w:r>
      <w:r>
        <w:rPr>
          <w:color w:val="252E40"/>
        </w:rPr>
        <w:t>View full size</w:t>
      </w:r>
      <w:r>
        <w:rPr>
          <w:color w:val="252E40"/>
        </w:rPr>
        <w:fldChar w:fldCharType="end"/>
      </w:r>
    </w:p>
    <w:p>
      <w:pPr>
        <w:pStyle w:val="15"/>
        <w:rPr>
          <w:sz w:val="20"/>
        </w:rPr>
      </w:pPr>
    </w:p>
    <w:p>
      <w:pPr>
        <w:pStyle w:val="15"/>
        <w:spacing w:before="11"/>
        <w:rPr>
          <w:sz w:val="21"/>
        </w:rPr>
      </w:pPr>
    </w:p>
    <w:p>
      <w:pPr>
        <w:spacing w:before="75"/>
        <w:ind w:left="1559" w:right="80" w:firstLine="0"/>
        <w:jc w:val="center"/>
        <w:rPr>
          <w:rFonts w:ascii="Arial" w:hAnsi="Arial"/>
          <w:sz w:val="17"/>
        </w:rPr>
      </w:pPr>
      <w:r>
        <w:rPr>
          <w:rFonts w:ascii="Arial" w:hAnsi="Arial"/>
          <w:color w:val="60666F"/>
          <w:w w:val="104"/>
          <w:sz w:val="17"/>
        </w:rPr>
        <w:fldChar w:fldCharType="begin"/>
      </w:r>
      <w:r>
        <w:instrText>HYPERLINK "https://m.facebook.com/login/?next=https%3A%2F%2Fm.facebook.com%2Fstory.php%3Fstory_fbid%3D122093782760084257%26substory_index%3D1398119887409275%26id%3D61552527711657%26mibextid%3DNif5oz&amp;rs=15&amp;refid=52"</w:instrText>
      </w:r>
      <w:r>
        <w:rPr>
          <w:rFonts w:ascii="Arial" w:hAnsi="Arial"/>
          <w:color w:val="60666F"/>
          <w:w w:val="104"/>
          <w:sz w:val="17"/>
        </w:rPr>
        <w:fldChar w:fldCharType="separate"/>
      </w:r>
      <w:r>
        <w:rPr>
          <w:rFonts w:ascii="Arial" w:hAnsi="Arial"/>
          <w:color w:val="60666F"/>
          <w:w w:val="104"/>
          <w:sz w:val="17"/>
        </w:rPr>
        <w:t>Share</w:t>
      </w:r>
      <w:r>
        <w:rPr>
          <w:rFonts w:ascii="Arial" w:hAnsi="Arial"/>
          <w:color w:val="60666F"/>
          <w:w w:val="104"/>
          <w:sz w:val="17"/>
        </w:rPr>
        <w:fldChar w:fldCharType="end"/>
      </w:r>
    </w:p>
    <w:p>
      <w:pPr>
        <w:pStyle w:val="15"/>
        <w:spacing w:before="2"/>
        <w:rPr>
          <w:rFonts w:ascii="Arial" w:hAnsi="Arial"/>
        </w:rPr>
      </w:pPr>
    </w:p>
    <w:p>
      <w:pPr>
        <w:spacing w:before="75"/>
        <w:ind w:left="119" w:right="0" w:firstLine="0"/>
        <w:jc w:val="left"/>
        <w:rPr>
          <w:sz w:val="21"/>
        </w:rPr>
      </w:pPr>
      <w:r>
        <w:rPr>
          <w:rFonts w:ascii="Arial" w:hAnsi="Arial"/>
          <w:w w:val="104"/>
          <w:sz w:val="20"/>
        </w:rPr>
        <w:fldChar w:fldCharType="begin"/>
      </w:r>
      <w:r>
        <w:instrText>HYPERLINK "https://m.facebook.com/profile.php?id=61552527711657&amp;refid=52"</w:instrText>
      </w:r>
      <w:r>
        <w:rPr>
          <w:rFonts w:ascii="Arial" w:hAnsi="Arial"/>
          <w:w w:val="104"/>
          <w:sz w:val="20"/>
        </w:rPr>
        <w:fldChar w:fldCharType="separate"/>
      </w:r>
      <w:r>
        <w:rPr>
          <w:rFonts w:ascii="Arial" w:hAnsi="Arial"/>
          <w:w w:val="104"/>
          <w:sz w:val="20"/>
        </w:rPr>
        <w:t xml:space="preserve">pg computer </w:t>
      </w:r>
      <w:r>
        <w:rPr>
          <w:rFonts w:ascii="Arial" w:hAnsi="Arial"/>
          <w:w w:val="104"/>
          <w:sz w:val="20"/>
        </w:rPr>
        <w:fldChar w:fldCharType="end"/>
      </w:r>
      <w:r>
        <w:rPr>
          <w:w w:val="104"/>
          <w:sz w:val="21"/>
        </w:rPr>
        <w:t>likes this.</w:t>
      </w:r>
    </w:p>
    <w:sectPr>
      <w:type w:val="continuous"/>
      <w:pgSz w:w="12240" w:h="15840"/>
      <w:pgMar w:top="580" w:right="1680" w:bottom="280" w:left="5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Arial">
    <w:panose1 w:val="00000000000000000000"/>
    <w:charset w:val="00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18"/>
      <w:szCs w:val="18"/>
      <w:lang w:val="en-US" w:eastAsia="en-US" w:bidi="ar-SA"/>
    </w:rPr>
  </w:style>
  <w:style w:type="paragraph" w:styleId="16">
    <w:name w:val="Title"/>
    <w:basedOn w:val="0"/>
    <w:pPr>
      <w:spacing w:before="1"/>
      <w:ind w:left="839"/>
    </w:pPr>
    <w:rPr>
      <w:rFonts w:ascii="Arial" w:eastAsia="Arial" w:cs="Arial" w:hAnsi="Arial"/>
      <w:sz w:val="20"/>
      <w:szCs w:val="20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9.png"/><Relationship Id="rId3" Type="http://schemas.openxmlformats.org/officeDocument/2006/relationships/image" Target="media/11.png"/><Relationship Id="rId4" Type="http://schemas.openxmlformats.org/officeDocument/2006/relationships/image" Target="media/13.png"/><Relationship Id="rId5" Type="http://schemas.openxmlformats.org/officeDocument/2006/relationships/image" Target="media/15.png"/><Relationship Id="rId6" Type="http://schemas.openxmlformats.org/officeDocument/2006/relationships/image" Target="media/17.png"/><Relationship Id="rId7" Type="http://schemas.openxmlformats.org/officeDocument/2006/relationships/image" Target="media/19.png"/><Relationship Id="rId8" Type="http://schemas.openxmlformats.org/officeDocument/2006/relationships/image" Target="media/9.png"/><Relationship Id="rId9" Type="http://schemas.openxmlformats.org/officeDocument/2006/relationships/image" Target="media/11.png"/><Relationship Id="rId10" Type="http://schemas.openxmlformats.org/officeDocument/2006/relationships/image" Target="media/13.png"/><Relationship Id="rId11" Type="http://schemas.openxmlformats.org/officeDocument/2006/relationships/image" Target="media/15.png"/><Relationship Id="rId12" Type="http://schemas.openxmlformats.org/officeDocument/2006/relationships/image" Target="media/17.png"/><Relationship Id="rId13" Type="http://schemas.openxmlformats.org/officeDocument/2006/relationships/image" Target="media/19.png"/><Relationship Id="rId14" Type="http://schemas.openxmlformats.org/officeDocument/2006/relationships/image" Target="media/40.png"/><Relationship Id="rId15" Type="http://schemas.openxmlformats.org/officeDocument/2006/relationships/image" Target="media/42.png"/><Relationship Id="rId16" Type="http://schemas.openxmlformats.org/officeDocument/2006/relationships/image" Target="media/44.png"/><Relationship Id="rId17" Type="http://schemas.openxmlformats.org/officeDocument/2006/relationships/image" Target="media/46.png"/><Relationship Id="rId18" Type="http://schemas.openxmlformats.org/officeDocument/2006/relationships/image" Target="media/48.png"/><Relationship Id="rId19" Type="http://schemas.openxmlformats.org/officeDocument/2006/relationships/image" Target="media/50.png"/><Relationship Id="rId20" Type="http://schemas.openxmlformats.org/officeDocument/2006/relationships/image" Target="media/40.png"/><Relationship Id="rId21" Type="http://schemas.openxmlformats.org/officeDocument/2006/relationships/image" Target="media/42.png"/><Relationship Id="rId22" Type="http://schemas.openxmlformats.org/officeDocument/2006/relationships/image" Target="media/44.png"/><Relationship Id="rId23" Type="http://schemas.openxmlformats.org/officeDocument/2006/relationships/image" Target="media/46.png"/><Relationship Id="rId24" Type="http://schemas.openxmlformats.org/officeDocument/2006/relationships/image" Target="media/48.png"/><Relationship Id="rId25" Type="http://schemas.openxmlformats.org/officeDocument/2006/relationships/image" Target="media/50.png"/><Relationship Id="rId26" Type="http://schemas.openxmlformats.org/officeDocument/2006/relationships/image" Target="media/67.jpeg"/><Relationship Id="rId27" Type="http://schemas.openxmlformats.org/officeDocument/2006/relationships/image" Target="media/70.png"/><Relationship Id="rId28" Type="http://schemas.openxmlformats.org/officeDocument/2006/relationships/styles" Target="styles.xml"/><Relationship Id="rId2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34</Words>
  <Characters>263</Characters>
  <Lines>50</Lines>
  <Paragraphs>7</Paragraphs>
  <CharactersWithSpaces>288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2023-11-04T16:28:06Z</dcterms:created>
  <dcterms:modified xsi:type="dcterms:W3CDTF">2023-11-04T13:58:58Z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2023-11-03T16:00:00Z</vt:filetime>
  </property>
  <property fmtid="{D5CDD505-2E9C-101B-9397-08002B2CF9AE}" pid="3" name="Creator">
    <vt:lpwstr>Mozilla/5.0 (Linux; Android 10; K) AppleWebKit/537.36 (KHTML, like Gecko) Chrome/117.0.0.0 Mobile Safari/537.36</vt:lpwstr>
  </property>
  <property fmtid="{D5CDD505-2E9C-101B-9397-08002B2CF9AE}" pid="4" name="LastSaved">
    <vt:filetime>2023-11-03T16:00:00Z</vt:filetime>
  </property>
</Properties>
</file>